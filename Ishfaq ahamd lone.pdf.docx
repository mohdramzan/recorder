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C54746">
        <w:trPr>
          <w:trHeight w:hRule="exact" w:val="171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54746" w:rsidRDefault="00560941" w:rsidP="00560941">
            <w:pPr>
              <w:pStyle w:val="Title"/>
              <w:jc w:val="left"/>
              <w:rPr>
                <w:sz w:val="60"/>
                <w:szCs w:val="60"/>
              </w:rPr>
            </w:pPr>
            <w:r>
              <w:t xml:space="preserve">     </w:t>
            </w:r>
            <w:r w:rsidRPr="00C54746">
              <w:rPr>
                <w:sz w:val="60"/>
                <w:szCs w:val="60"/>
              </w:rPr>
              <w:t>Ishfaq ahamd lone</w:t>
            </w:r>
          </w:p>
          <w:p w:rsidR="00692703" w:rsidRPr="00CF1A49" w:rsidRDefault="00A32ADE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BA122763F9534FC28CFA6266FC626E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560941">
              <w:t xml:space="preserve">: </w:t>
            </w:r>
            <w:proofErr w:type="spellStart"/>
            <w:r w:rsidR="00560941">
              <w:t>Gulgam</w:t>
            </w:r>
            <w:proofErr w:type="spellEnd"/>
            <w:r w:rsidR="00560941">
              <w:t xml:space="preserve"> </w:t>
            </w:r>
            <w:proofErr w:type="spellStart"/>
            <w:r w:rsidR="00560941">
              <w:t>Tangwari</w:t>
            </w:r>
            <w:proofErr w:type="spellEnd"/>
            <w:r w:rsidR="00560941">
              <w:t xml:space="preserve"> </w:t>
            </w:r>
            <w:proofErr w:type="spellStart"/>
            <w:r w:rsidR="00560941">
              <w:t>kupwara</w:t>
            </w:r>
            <w:proofErr w:type="spellEnd"/>
            <w:r w:rsidR="00560941">
              <w:t xml:space="preserve"> J&amp;K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68552998EE746DBB12EDC9F100888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7F438A0B8CED405893B6CE1E6E7A141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560941">
              <w:t>:8491006675/7889701259</w:t>
            </w:r>
          </w:p>
          <w:p w:rsidR="00692703" w:rsidRPr="00CF1A49" w:rsidRDefault="00A32ADE" w:rsidP="00560941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A288BE3BB9148B38028A29FC4917A3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A112C54983E481B9910D536ABFDE3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560941">
              <w:t xml:space="preserve"> ashfaqlone2665@gmail.com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E2AF585159743F9A6BE988CD59601E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C54746">
        <w:trPr>
          <w:trHeight w:val="742"/>
        </w:trPr>
        <w:tc>
          <w:tcPr>
            <w:tcW w:w="9360" w:type="dxa"/>
            <w:tcMar>
              <w:top w:w="432" w:type="dxa"/>
            </w:tcMar>
          </w:tcPr>
          <w:p w:rsidR="001755A8" w:rsidRPr="00CF1A49" w:rsidRDefault="00560941" w:rsidP="00560941">
            <w:pPr>
              <w:contextualSpacing w:val="0"/>
            </w:pPr>
            <w:r>
              <w:t>Looking for a position  in a reputed company  to cover vide range of responsibilities where I can utilize my full talent full potential and I can contribute for its growth and there by my own intellectual achievements</w:t>
            </w:r>
          </w:p>
        </w:tc>
      </w:tr>
    </w:tbl>
    <w:p w:rsidR="004E01EB" w:rsidRPr="00CF1A49" w:rsidRDefault="00A32AD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A9A4761EA274FCCAC5565B1A88FC8A0"/>
          </w:placeholder>
          <w:temporary/>
          <w:showingPlcHdr/>
          <w15:appearance w15:val="hidden"/>
        </w:sdtPr>
        <w:sdtEndPr/>
        <w:sdtContent>
          <w:r w:rsidR="004E01EB" w:rsidRPr="00C5474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51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437"/>
      </w:tblGrid>
      <w:tr w:rsidR="001D0BF1" w:rsidRPr="00CF1A49" w:rsidTr="00610BA8">
        <w:trPr>
          <w:trHeight w:val="215"/>
        </w:trPr>
        <w:tc>
          <w:tcPr>
            <w:tcW w:w="8437" w:type="dxa"/>
          </w:tcPr>
          <w:p w:rsidR="001E3120" w:rsidRPr="00CF1A49" w:rsidRDefault="00610BA8" w:rsidP="00560941">
            <w:pPr>
              <w:contextualSpacing w:val="0"/>
            </w:pPr>
            <w:r>
              <w:t>Electrical Field  1year exp.</w:t>
            </w:r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077D2CF199A3411DA6CF70F327AE834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54746">
        <w:trPr>
          <w:trHeight w:val="382"/>
        </w:trPr>
        <w:tc>
          <w:tcPr>
            <w:tcW w:w="9290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560941" w:rsidP="001D0BF1">
            <w:pPr>
              <w:pStyle w:val="Heading2"/>
              <w:contextualSpacing w:val="0"/>
              <w:outlineLvl w:val="1"/>
            </w:pPr>
            <w:r>
              <w:t xml:space="preserve">Diploma in Electricl Engineering </w:t>
            </w:r>
            <w:proofErr w:type="gramStart"/>
            <w:r>
              <w:t>( University</w:t>
            </w:r>
            <w:proofErr w:type="gramEnd"/>
            <w:r>
              <w:t xml:space="preserve"> of Kashmir)</w:t>
            </w:r>
            <w:r w:rsidR="001D0BF1" w:rsidRPr="00CF1A49">
              <w:t xml:space="preserve"> </w:t>
            </w:r>
          </w:p>
          <w:p w:rsidR="007538DC" w:rsidRPr="00CF1A49" w:rsidRDefault="007538DC" w:rsidP="00560941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A2877E0826894E969E8C9C3BDAC0F84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99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2"/>
        <w:gridCol w:w="4671"/>
      </w:tblGrid>
      <w:tr w:rsidR="003A0632" w:rsidRPr="006E1507" w:rsidTr="00C54746">
        <w:trPr>
          <w:trHeight w:val="859"/>
        </w:trPr>
        <w:tc>
          <w:tcPr>
            <w:tcW w:w="4672" w:type="dxa"/>
          </w:tcPr>
          <w:p w:rsidR="001E3120" w:rsidRPr="006E1507" w:rsidRDefault="00560941" w:rsidP="006E1507">
            <w:pPr>
              <w:pStyle w:val="ListBullet"/>
              <w:contextualSpacing w:val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Good verbal and written communication skills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:rsidR="00560941" w:rsidRPr="006E1507" w:rsidRDefault="00560941" w:rsidP="00C54746">
            <w:pPr>
              <w:pStyle w:val="ListBullet"/>
              <w:contextualSpacing w:val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Problem solving &amp; troubleshooting</w:t>
            </w:r>
          </w:p>
        </w:tc>
        <w:tc>
          <w:tcPr>
            <w:tcW w:w="4672" w:type="dxa"/>
            <w:tcMar>
              <w:left w:w="360" w:type="dxa"/>
            </w:tcMar>
          </w:tcPr>
          <w:p w:rsidR="003A0632" w:rsidRPr="006E1507" w:rsidRDefault="00560941" w:rsidP="006E1507">
            <w:pPr>
              <w:pStyle w:val="ListBullet"/>
              <w:contextualSpacing w:val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Leadership</w:t>
            </w:r>
          </w:p>
          <w:p w:rsidR="001E3120" w:rsidRPr="006E1507" w:rsidRDefault="00560941" w:rsidP="006E1507">
            <w:pPr>
              <w:pStyle w:val="ListBullet"/>
              <w:contextualSpacing w:val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Patience</w:t>
            </w:r>
          </w:p>
          <w:p w:rsidR="001E3120" w:rsidRDefault="00C54746" w:rsidP="0056094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Computer Knowledge</w:t>
            </w:r>
          </w:p>
          <w:p w:rsidR="00560941" w:rsidRPr="006E1507" w:rsidRDefault="00560941" w:rsidP="0056094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C54746" w:rsidRDefault="00C54746" w:rsidP="00560941">
      <w:pPr>
        <w:pStyle w:val="Heading1"/>
      </w:pPr>
      <w:r>
        <w:t>lANGUAGE</w:t>
      </w:r>
    </w:p>
    <w:p w:rsidR="00C54746" w:rsidRDefault="00C54746" w:rsidP="00C54746">
      <w:pPr>
        <w:pStyle w:val="ContactInfo"/>
        <w:numPr>
          <w:ilvl w:val="0"/>
          <w:numId w:val="16"/>
        </w:numPr>
        <w:jc w:val="left"/>
      </w:pPr>
      <w:r>
        <w:t>ENGLISH    KASHMIR       URDU</w:t>
      </w:r>
    </w:p>
    <w:p w:rsidR="00AD782D" w:rsidRPr="00CF1A49" w:rsidRDefault="00560941" w:rsidP="0062312F">
      <w:pPr>
        <w:pStyle w:val="Heading1"/>
      </w:pPr>
      <w:r>
        <w:t>Attitude Towords life:</w:t>
      </w:r>
    </w:p>
    <w:p w:rsidR="00B51D1B" w:rsidRDefault="00560941" w:rsidP="006E1507">
      <w:r>
        <w:t xml:space="preserve">Always having positive attitude towards my life. Always get motivation from success and learn lesson from the failure. So success </w:t>
      </w:r>
      <w:proofErr w:type="gramStart"/>
      <w:r>
        <w:t>and  failure</w:t>
      </w:r>
      <w:proofErr w:type="gramEnd"/>
      <w:r>
        <w:t xml:space="preserve"> are fruitful to me.</w:t>
      </w:r>
    </w:p>
    <w:p w:rsidR="00C54746" w:rsidRDefault="00C54746" w:rsidP="00C54746">
      <w:pPr>
        <w:pStyle w:val="Heading1"/>
      </w:pPr>
      <w:r>
        <w:t>dECLARATION:</w:t>
      </w:r>
    </w:p>
    <w:p w:rsidR="00610BA8" w:rsidRDefault="00610BA8" w:rsidP="00610BA8">
      <w:pPr>
        <w:pStyle w:val="ContactInfo"/>
        <w:jc w:val="left"/>
      </w:pPr>
      <w:r>
        <w:t>I declare that above information is correct and complete to the best of my knowledge and belief.</w:t>
      </w:r>
    </w:p>
    <w:p w:rsidR="00610BA8" w:rsidRDefault="00610BA8" w:rsidP="00610BA8">
      <w:pPr>
        <w:pStyle w:val="ContactInfo"/>
        <w:jc w:val="left"/>
      </w:pPr>
    </w:p>
    <w:p w:rsidR="00610BA8" w:rsidRDefault="00610BA8" w:rsidP="00610BA8">
      <w:pPr>
        <w:pStyle w:val="ContactInfo"/>
        <w:jc w:val="left"/>
      </w:pPr>
      <w:proofErr w:type="spellStart"/>
      <w:r>
        <w:t>Ishfaq</w:t>
      </w:r>
      <w:proofErr w:type="spellEnd"/>
      <w:r>
        <w:t xml:space="preserve"> </w:t>
      </w:r>
      <w:proofErr w:type="spellStart"/>
      <w:r>
        <w:t>Ahamd</w:t>
      </w:r>
      <w:proofErr w:type="spellEnd"/>
      <w:r>
        <w:t xml:space="preserve"> lone            </w:t>
      </w:r>
    </w:p>
    <w:p w:rsidR="00C54746" w:rsidRDefault="00C54746" w:rsidP="00C54746">
      <w:pPr>
        <w:pStyle w:val="Heading1"/>
      </w:pPr>
    </w:p>
    <w:p w:rsidR="00C54746" w:rsidRDefault="00C54746" w:rsidP="00C54746">
      <w:pPr>
        <w:pStyle w:val="Heading1"/>
      </w:pPr>
    </w:p>
    <w:p w:rsidR="00C54746" w:rsidRDefault="00C54746" w:rsidP="00C54746">
      <w:pPr>
        <w:pStyle w:val="Heading1"/>
      </w:pPr>
    </w:p>
    <w:p w:rsidR="00560941" w:rsidRDefault="00560941" w:rsidP="006E1507"/>
    <w:p w:rsidR="00C54746" w:rsidRPr="006E1507" w:rsidRDefault="00C54746" w:rsidP="006E1507"/>
    <w:sectPr w:rsidR="00C5474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ADE" w:rsidRDefault="00A32ADE" w:rsidP="0068194B">
      <w:r>
        <w:separator/>
      </w:r>
    </w:p>
    <w:p w:rsidR="00A32ADE" w:rsidRDefault="00A32ADE"/>
    <w:p w:rsidR="00A32ADE" w:rsidRDefault="00A32ADE"/>
  </w:endnote>
  <w:endnote w:type="continuationSeparator" w:id="0">
    <w:p w:rsidR="00A32ADE" w:rsidRDefault="00A32ADE" w:rsidP="0068194B">
      <w:r>
        <w:continuationSeparator/>
      </w:r>
    </w:p>
    <w:p w:rsidR="00A32ADE" w:rsidRDefault="00A32ADE"/>
    <w:p w:rsidR="00A32ADE" w:rsidRDefault="00A32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B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ADE" w:rsidRDefault="00A32ADE" w:rsidP="0068194B">
      <w:r>
        <w:separator/>
      </w:r>
    </w:p>
    <w:p w:rsidR="00A32ADE" w:rsidRDefault="00A32ADE"/>
    <w:p w:rsidR="00A32ADE" w:rsidRDefault="00A32ADE"/>
  </w:footnote>
  <w:footnote w:type="continuationSeparator" w:id="0">
    <w:p w:rsidR="00A32ADE" w:rsidRDefault="00A32ADE" w:rsidP="0068194B">
      <w:r>
        <w:continuationSeparator/>
      </w:r>
    </w:p>
    <w:p w:rsidR="00A32ADE" w:rsidRDefault="00A32ADE"/>
    <w:p w:rsidR="00A32ADE" w:rsidRDefault="00A32A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5EBAA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C473CC"/>
    <w:multiLevelType w:val="hybridMultilevel"/>
    <w:tmpl w:val="B0089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F0D5C5E"/>
    <w:multiLevelType w:val="hybridMultilevel"/>
    <w:tmpl w:val="6002CBBA"/>
    <w:lvl w:ilvl="0" w:tplc="A9CEF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BE3D04"/>
    <w:multiLevelType w:val="hybridMultilevel"/>
    <w:tmpl w:val="F1C001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4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94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BA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ADE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474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AECF0"/>
  <w15:chartTrackingRefBased/>
  <w15:docId w15:val="{6DD18B48-17A9-4A99-90A1-7F1C9428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nram\Desktop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122763F9534FC28CFA6266FC626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763BE-8629-4C51-B513-28C2FFEA6D19}"/>
      </w:docPartPr>
      <w:docPartBody>
        <w:p w:rsidR="00000000" w:rsidRDefault="006D5994">
          <w:pPr>
            <w:pStyle w:val="BA122763F9534FC28CFA6266FC626E3E"/>
          </w:pPr>
          <w:r w:rsidRPr="00CF1A49">
            <w:t>Address</w:t>
          </w:r>
        </w:p>
      </w:docPartBody>
    </w:docPart>
    <w:docPart>
      <w:docPartPr>
        <w:name w:val="768552998EE746DBB12EDC9F1008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C5DF9-C512-48A6-8C98-FC00CCCEEB0E}"/>
      </w:docPartPr>
      <w:docPartBody>
        <w:p w:rsidR="00000000" w:rsidRDefault="006D5994">
          <w:pPr>
            <w:pStyle w:val="768552998EE746DBB12EDC9F100888C3"/>
          </w:pPr>
          <w:r w:rsidRPr="00CF1A49">
            <w:t>·</w:t>
          </w:r>
        </w:p>
      </w:docPartBody>
    </w:docPart>
    <w:docPart>
      <w:docPartPr>
        <w:name w:val="7F438A0B8CED405893B6CE1E6E7A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65257-4F8C-4891-A919-4BB682C6F435}"/>
      </w:docPartPr>
      <w:docPartBody>
        <w:p w:rsidR="00000000" w:rsidRDefault="006D5994">
          <w:pPr>
            <w:pStyle w:val="7F438A0B8CED405893B6CE1E6E7A141D"/>
          </w:pPr>
          <w:r w:rsidRPr="00CF1A49">
            <w:t>Phone</w:t>
          </w:r>
        </w:p>
      </w:docPartBody>
    </w:docPart>
    <w:docPart>
      <w:docPartPr>
        <w:name w:val="5A288BE3BB9148B38028A29FC4917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BD349-AB84-4B84-9D4C-548711B2DA61}"/>
      </w:docPartPr>
      <w:docPartBody>
        <w:p w:rsidR="00000000" w:rsidRDefault="006D5994">
          <w:pPr>
            <w:pStyle w:val="5A288BE3BB9148B38028A29FC4917A37"/>
          </w:pPr>
          <w:r w:rsidRPr="00CF1A49">
            <w:t>Email</w:t>
          </w:r>
        </w:p>
      </w:docPartBody>
    </w:docPart>
    <w:docPart>
      <w:docPartPr>
        <w:name w:val="4A112C54983E481B9910D536ABFDE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6B5C-6BA7-4753-A7E0-ABDB8A62BA19}"/>
      </w:docPartPr>
      <w:docPartBody>
        <w:p w:rsidR="00000000" w:rsidRDefault="006D5994">
          <w:pPr>
            <w:pStyle w:val="4A112C54983E481B9910D536ABFDE3AB"/>
          </w:pPr>
          <w:r w:rsidRPr="00CF1A49">
            <w:t>·</w:t>
          </w:r>
        </w:p>
      </w:docPartBody>
    </w:docPart>
    <w:docPart>
      <w:docPartPr>
        <w:name w:val="4E2AF585159743F9A6BE988CD5960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01ACC-4045-4D05-95F9-690FEC08598F}"/>
      </w:docPartPr>
      <w:docPartBody>
        <w:p w:rsidR="00000000" w:rsidRDefault="006D5994">
          <w:pPr>
            <w:pStyle w:val="4E2AF585159743F9A6BE988CD59601E2"/>
          </w:pPr>
          <w:r w:rsidRPr="00CF1A49">
            <w:t>·</w:t>
          </w:r>
        </w:p>
      </w:docPartBody>
    </w:docPart>
    <w:docPart>
      <w:docPartPr>
        <w:name w:val="2A9A4761EA274FCCAC5565B1A88F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DA3D-D04D-45FC-B89E-FF613455C925}"/>
      </w:docPartPr>
      <w:docPartBody>
        <w:p w:rsidR="00000000" w:rsidRDefault="006D5994">
          <w:pPr>
            <w:pStyle w:val="2A9A4761EA274FCCAC5565B1A88FC8A0"/>
          </w:pPr>
          <w:r w:rsidRPr="00CF1A49">
            <w:t>Experience</w:t>
          </w:r>
        </w:p>
      </w:docPartBody>
    </w:docPart>
    <w:docPart>
      <w:docPartPr>
        <w:name w:val="077D2CF199A3411DA6CF70F327AE8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61143-1999-407D-9BE9-BE221AF49A4E}"/>
      </w:docPartPr>
      <w:docPartBody>
        <w:p w:rsidR="00000000" w:rsidRDefault="006D5994">
          <w:pPr>
            <w:pStyle w:val="077D2CF199A3411DA6CF70F327AE8344"/>
          </w:pPr>
          <w:r w:rsidRPr="00CF1A49">
            <w:t>Education</w:t>
          </w:r>
        </w:p>
      </w:docPartBody>
    </w:docPart>
    <w:docPart>
      <w:docPartPr>
        <w:name w:val="A2877E0826894E969E8C9C3BDAC0F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D1BD-4348-4961-BFF7-42A3D28C59EF}"/>
      </w:docPartPr>
      <w:docPartBody>
        <w:p w:rsidR="00000000" w:rsidRDefault="006D5994">
          <w:pPr>
            <w:pStyle w:val="A2877E0826894E969E8C9C3BDAC0F84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94"/>
    <w:rsid w:val="006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09F4B453445B78021D54481A8B905">
    <w:name w:val="2B409F4B453445B78021D54481A8B9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2CBEDFFE89489E82C421AF1FE6C38E">
    <w:name w:val="782CBEDFFE89489E82C421AF1FE6C38E"/>
  </w:style>
  <w:style w:type="paragraph" w:customStyle="1" w:styleId="BA122763F9534FC28CFA6266FC626E3E">
    <w:name w:val="BA122763F9534FC28CFA6266FC626E3E"/>
  </w:style>
  <w:style w:type="paragraph" w:customStyle="1" w:styleId="768552998EE746DBB12EDC9F100888C3">
    <w:name w:val="768552998EE746DBB12EDC9F100888C3"/>
  </w:style>
  <w:style w:type="paragraph" w:customStyle="1" w:styleId="7F438A0B8CED405893B6CE1E6E7A141D">
    <w:name w:val="7F438A0B8CED405893B6CE1E6E7A141D"/>
  </w:style>
  <w:style w:type="paragraph" w:customStyle="1" w:styleId="5A288BE3BB9148B38028A29FC4917A37">
    <w:name w:val="5A288BE3BB9148B38028A29FC4917A37"/>
  </w:style>
  <w:style w:type="paragraph" w:customStyle="1" w:styleId="4A112C54983E481B9910D536ABFDE3AB">
    <w:name w:val="4A112C54983E481B9910D536ABFDE3AB"/>
  </w:style>
  <w:style w:type="paragraph" w:customStyle="1" w:styleId="C249E9E6CDD2468A9292815966811694">
    <w:name w:val="C249E9E6CDD2468A9292815966811694"/>
  </w:style>
  <w:style w:type="paragraph" w:customStyle="1" w:styleId="4E2AF585159743F9A6BE988CD59601E2">
    <w:name w:val="4E2AF585159743F9A6BE988CD59601E2"/>
  </w:style>
  <w:style w:type="paragraph" w:customStyle="1" w:styleId="ED51040EB21147B6BA4F1A5CF4CCE15C">
    <w:name w:val="ED51040EB21147B6BA4F1A5CF4CCE15C"/>
  </w:style>
  <w:style w:type="paragraph" w:customStyle="1" w:styleId="F21F8ADAC9A14567A67200A20C7F3171">
    <w:name w:val="F21F8ADAC9A14567A67200A20C7F3171"/>
  </w:style>
  <w:style w:type="paragraph" w:customStyle="1" w:styleId="2A9A4761EA274FCCAC5565B1A88FC8A0">
    <w:name w:val="2A9A4761EA274FCCAC5565B1A88FC8A0"/>
  </w:style>
  <w:style w:type="paragraph" w:customStyle="1" w:styleId="C17AE60D1CC4462585C3B47D7C64C00B">
    <w:name w:val="C17AE60D1CC4462585C3B47D7C64C00B"/>
  </w:style>
  <w:style w:type="paragraph" w:customStyle="1" w:styleId="9EC079EE556943F0AF54DC173B010728">
    <w:name w:val="9EC079EE556943F0AF54DC173B010728"/>
  </w:style>
  <w:style w:type="paragraph" w:customStyle="1" w:styleId="2DFB11696BE7472882EF9EBA2D65925A">
    <w:name w:val="2DFB11696BE7472882EF9EBA2D65925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97E9581214847848CA6E839132DE71F">
    <w:name w:val="C97E9581214847848CA6E839132DE71F"/>
  </w:style>
  <w:style w:type="paragraph" w:customStyle="1" w:styleId="8605D40D06AF48CEA2286BF00AAD5BCD">
    <w:name w:val="8605D40D06AF48CEA2286BF00AAD5BCD"/>
  </w:style>
  <w:style w:type="paragraph" w:customStyle="1" w:styleId="2BBD82AA73EC4DA198908016EC759FA7">
    <w:name w:val="2BBD82AA73EC4DA198908016EC759FA7"/>
  </w:style>
  <w:style w:type="paragraph" w:customStyle="1" w:styleId="2F2315C685534A0297E1D5A9354C743E">
    <w:name w:val="2F2315C685534A0297E1D5A9354C743E"/>
  </w:style>
  <w:style w:type="paragraph" w:customStyle="1" w:styleId="EA552BE5C4FA469AAC80188DDBA723FC">
    <w:name w:val="EA552BE5C4FA469AAC80188DDBA723FC"/>
  </w:style>
  <w:style w:type="paragraph" w:customStyle="1" w:styleId="BB03F07DD1224B089A956151ACAD26CB">
    <w:name w:val="BB03F07DD1224B089A956151ACAD26CB"/>
  </w:style>
  <w:style w:type="paragraph" w:customStyle="1" w:styleId="6C7D4FE832DE4D0D89F206AACBD03EC8">
    <w:name w:val="6C7D4FE832DE4D0D89F206AACBD03EC8"/>
  </w:style>
  <w:style w:type="paragraph" w:customStyle="1" w:styleId="077D2CF199A3411DA6CF70F327AE8344">
    <w:name w:val="077D2CF199A3411DA6CF70F327AE8344"/>
  </w:style>
  <w:style w:type="paragraph" w:customStyle="1" w:styleId="0003D0AF40804EC08058EEEA9F37BD8E">
    <w:name w:val="0003D0AF40804EC08058EEEA9F37BD8E"/>
  </w:style>
  <w:style w:type="paragraph" w:customStyle="1" w:styleId="DA8529EA458641ACA678659E47A6A3C2">
    <w:name w:val="DA8529EA458641ACA678659E47A6A3C2"/>
  </w:style>
  <w:style w:type="paragraph" w:customStyle="1" w:styleId="B82FECDD631F402C9DE0406015866265">
    <w:name w:val="B82FECDD631F402C9DE0406015866265"/>
  </w:style>
  <w:style w:type="paragraph" w:customStyle="1" w:styleId="60481F6845904ACA89C734B510615FD5">
    <w:name w:val="60481F6845904ACA89C734B510615FD5"/>
  </w:style>
  <w:style w:type="paragraph" w:customStyle="1" w:styleId="27E93FCBC7564C99B08457CFC51DFC52">
    <w:name w:val="27E93FCBC7564C99B08457CFC51DFC52"/>
  </w:style>
  <w:style w:type="paragraph" w:customStyle="1" w:styleId="809BBDD0ED0B47AB9D8F8358624B4E2E">
    <w:name w:val="809BBDD0ED0B47AB9D8F8358624B4E2E"/>
  </w:style>
  <w:style w:type="paragraph" w:customStyle="1" w:styleId="5FE0339712B64B5D8F94DD21C6A05558">
    <w:name w:val="5FE0339712B64B5D8F94DD21C6A05558"/>
  </w:style>
  <w:style w:type="paragraph" w:customStyle="1" w:styleId="7C27F6083BE64583959C483063D2F190">
    <w:name w:val="7C27F6083BE64583959C483063D2F190"/>
  </w:style>
  <w:style w:type="paragraph" w:customStyle="1" w:styleId="88E12CCF6FF0450E81A9F0723101E21E">
    <w:name w:val="88E12CCF6FF0450E81A9F0723101E21E"/>
  </w:style>
  <w:style w:type="paragraph" w:customStyle="1" w:styleId="B66B71DFDE914FF98E49CCBA86747C8B">
    <w:name w:val="B66B71DFDE914FF98E49CCBA86747C8B"/>
  </w:style>
  <w:style w:type="paragraph" w:customStyle="1" w:styleId="A2877E0826894E969E8C9C3BDAC0F84F">
    <w:name w:val="A2877E0826894E969E8C9C3BDAC0F84F"/>
  </w:style>
  <w:style w:type="paragraph" w:customStyle="1" w:styleId="9B35F45B2165470B85485F9C210F53BC">
    <w:name w:val="9B35F45B2165470B85485F9C210F53BC"/>
  </w:style>
  <w:style w:type="paragraph" w:customStyle="1" w:styleId="EF76ED60CC944F459D16A497BEC53EF3">
    <w:name w:val="EF76ED60CC944F459D16A497BEC53EF3"/>
  </w:style>
  <w:style w:type="paragraph" w:customStyle="1" w:styleId="9C9B87ABB1DC40B4B4C2EFB9AB25127F">
    <w:name w:val="9C9B87ABB1DC40B4B4C2EFB9AB25127F"/>
  </w:style>
  <w:style w:type="paragraph" w:customStyle="1" w:styleId="FA6AEB967A184A29B8BA4FC40498B88E">
    <w:name w:val="FA6AEB967A184A29B8BA4FC40498B88E"/>
  </w:style>
  <w:style w:type="paragraph" w:customStyle="1" w:styleId="F59E6F51D9504DD085F2682274A44A78">
    <w:name w:val="F59E6F51D9504DD085F2682274A44A78"/>
  </w:style>
  <w:style w:type="paragraph" w:customStyle="1" w:styleId="18328A298FD94B1281FA4E06954389D6">
    <w:name w:val="18328A298FD94B1281FA4E06954389D6"/>
  </w:style>
  <w:style w:type="paragraph" w:customStyle="1" w:styleId="A5FA0B48119D40EB91A4021024CE4884">
    <w:name w:val="A5FA0B48119D40EB91A4021024CE4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36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Khan</dc:creator>
  <cp:keywords/>
  <dc:description/>
  <cp:lastModifiedBy>Ramzan Khan</cp:lastModifiedBy>
  <cp:revision>1</cp:revision>
  <dcterms:created xsi:type="dcterms:W3CDTF">2021-11-03T12:40:00Z</dcterms:created>
  <dcterms:modified xsi:type="dcterms:W3CDTF">2021-11-03T13:16:00Z</dcterms:modified>
  <cp:category/>
</cp:coreProperties>
</file>